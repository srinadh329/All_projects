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C2BF0C5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301587DD0F1843A49A3B5A4644971D3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08AE1C3E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1A7E2A14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7520F38A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4A94C65D" wp14:editId="488ABE38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4D1C5C70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0CC05DF5" w14:textId="77777777" w:rsidR="00A340F2" w:rsidRPr="00064E3E" w:rsidRDefault="00224087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6B8AE78090E242F389DB53924F5C281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4AE12FCF" w14:textId="77777777" w:rsidR="00A340F2" w:rsidRPr="00064E3E" w:rsidRDefault="00224087" w:rsidP="002F5404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date:"/>
                <w:tag w:val="Enter date:"/>
                <w:id w:val="231969675"/>
                <w:placeholder>
                  <w:docPart w:val="83254A95315E46F4A98B1A779508850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sz w:val="32"/>
                    <w:szCs w:val="32"/>
                  </w:rPr>
                  <w:t>Date</w:t>
                </w:r>
              </w:sdtContent>
            </w:sdt>
          </w:p>
        </w:tc>
        <w:tc>
          <w:tcPr>
            <w:tcW w:w="3539" w:type="dxa"/>
            <w:hideMark/>
          </w:tcPr>
          <w:p w14:paraId="3BF3EDB1" w14:textId="77777777" w:rsidR="00A340F2" w:rsidRPr="00064E3E" w:rsidRDefault="00224087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64493138E7C0416D8BB192CEB03E3C7D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17F282CF" w14:textId="77777777" w:rsidR="00A340F2" w:rsidRPr="00064E3E" w:rsidRDefault="00224087" w:rsidP="002F5404">
            <w:pPr>
              <w:rPr>
                <w:rFonts w:cstheme="minorHAnsi"/>
                <w:color w:val="000000" w:themeColor="text1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3B51E29127A443F8B20A603E0629B0E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</w:p>
        </w:tc>
        <w:tc>
          <w:tcPr>
            <w:tcW w:w="3539" w:type="dxa"/>
            <w:hideMark/>
          </w:tcPr>
          <w:p w14:paraId="4D90FB11" w14:textId="77777777" w:rsidR="00A340F2" w:rsidRPr="00064E3E" w:rsidRDefault="00224087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Enter your company name:"/>
                <w:tag w:val="Enter your company name:"/>
                <w:id w:val="350161346"/>
                <w:placeholder>
                  <w:docPart w:val="49596C6209A3476AA1A2B63B6EEEA11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YOUR COMPANY</w:t>
                </w:r>
              </w:sdtContent>
            </w:sdt>
          </w:p>
          <w:p w14:paraId="4DFC9A09" w14:textId="77777777" w:rsidR="00A340F2" w:rsidRPr="00064E3E" w:rsidRDefault="0022408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1357180349"/>
                <w:placeholder>
                  <w:docPart w:val="FAF2631E1FCE400DAA2E05B10E5ECCFF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287557139"/>
              <w:placeholder>
                <w:docPart w:val="98705B3C5E514287B65366AE4741F117"/>
              </w:placeholder>
              <w:temporary/>
              <w:showingPlcHdr/>
              <w15:appearance w15:val="hidden"/>
            </w:sdtPr>
            <w:sdtEndPr/>
            <w:sdtContent>
              <w:p w14:paraId="6EAE2375" w14:textId="77777777" w:rsidR="00CF2287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299337B1" w14:textId="77777777" w:rsidR="00A340F2" w:rsidRPr="00064E3E" w:rsidRDefault="0022408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15429914"/>
                <w:placeholder>
                  <w:docPart w:val="FDDF1B8EE801469C89C7E494BC4C3E4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0FCC4244" w14:textId="77777777" w:rsidR="00A340F2" w:rsidRPr="00064E3E" w:rsidRDefault="0022408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-1224293375"/>
                <w:placeholder>
                  <w:docPart w:val="6F8366521B29488CBE6E89874F63D3C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2A16F0B0" w14:textId="77777777" w:rsidR="00A340F2" w:rsidRPr="00EC16CD" w:rsidRDefault="00224087" w:rsidP="002F5404">
            <w:pPr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-1226066209"/>
                <w:placeholder>
                  <w:docPart w:val="0D9E13B595904E25ABE0D01A8C52BDBD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</w:tr>
      <w:tr w:rsidR="00A340F2" w14:paraId="05917C0A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54131FFC" w14:textId="77777777" w:rsidR="00A340F2" w:rsidRPr="00064E3E" w:rsidRDefault="00224087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548DC328AE6C4C88B6F139C5686FE34F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7CBEE494" w14:textId="77777777" w:rsidR="00A340F2" w:rsidRPr="00064E3E" w:rsidRDefault="0022408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2135629126"/>
                <w:placeholder>
                  <w:docPart w:val="0D66A02D0B0641FA97B50061EE6B69B7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-1198380150"/>
              <w:placeholder>
                <w:docPart w:val="636343BA36394EEABB3B098833A2CE74"/>
              </w:placeholder>
              <w:temporary/>
              <w:showingPlcHdr/>
              <w15:appearance w15:val="hidden"/>
            </w:sdtPr>
            <w:sdtEndPr/>
            <w:sdtContent>
              <w:p w14:paraId="42540065" w14:textId="77777777" w:rsidR="00A340F2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2B9FFBA2" w14:textId="77777777" w:rsidR="00A340F2" w:rsidRPr="00064E3E" w:rsidRDefault="0022408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2102980467"/>
                <w:placeholder>
                  <w:docPart w:val="C1061AA9A8C04972A35F7953C961D44E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338540A2" w14:textId="77777777" w:rsidR="00A340F2" w:rsidRPr="00064E3E" w:rsidRDefault="0022408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1062064642"/>
                <w:placeholder>
                  <w:docPart w:val="D2EEE515DE2B4855BDD9CA478492BE5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1A0D44F8" w14:textId="77777777" w:rsidR="00A340F2" w:rsidRDefault="00224087" w:rsidP="002F5404">
            <w:pPr>
              <w:rPr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2138455500"/>
                <w:placeholder>
                  <w:docPart w:val="83C8284FBB7A4BF4BEE9CDD3E5E8DEE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  <w:tc>
          <w:tcPr>
            <w:tcW w:w="3539" w:type="dxa"/>
          </w:tcPr>
          <w:p w14:paraId="0A1BA7D4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6202194D" w14:textId="77777777" w:rsidR="00A340F2" w:rsidRDefault="00A340F2" w:rsidP="002F5404">
            <w:pPr>
              <w:jc w:val="center"/>
            </w:pPr>
          </w:p>
        </w:tc>
      </w:tr>
    </w:tbl>
    <w:p w14:paraId="39502FAD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19C2DAF2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5441C17C" w14:textId="77777777" w:rsidR="00A340F2" w:rsidRDefault="00224087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980CD6CEF44048A994392FB47F1B4297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79A89061" w14:textId="77777777" w:rsidR="00A340F2" w:rsidRDefault="00224087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4F4C063DC2E44022BE3EE3C0C65C367F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6E6CB0D4C51544A2B0266B5BCA727BA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shd w:val="clear" w:color="auto" w:fill="auto"/>
                <w:hideMark/>
              </w:tcPr>
              <w:p w14:paraId="52B7CD60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704ECAB1" w14:textId="77777777" w:rsidR="00A340F2" w:rsidRDefault="00224087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79FBDE2F33E74B26B3D28DDD359B290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Due date</w:t>
                </w:r>
              </w:sdtContent>
            </w:sdt>
          </w:p>
        </w:tc>
      </w:tr>
      <w:tr w:rsidR="00A340F2" w14:paraId="7F3130F8" w14:textId="77777777" w:rsidTr="00B727BE">
        <w:trPr>
          <w:trHeight w:hRule="exact" w:val="403"/>
        </w:trPr>
        <w:tc>
          <w:tcPr>
            <w:tcW w:w="2092" w:type="dxa"/>
          </w:tcPr>
          <w:p w14:paraId="63562617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14:paraId="7B0038B0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4C6AFDBF85204AD8819D022D4C55F7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hideMark/>
              </w:tcPr>
              <w:p w14:paraId="528BAD33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538061B5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1D30A098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65111C86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6D8D9C7E" w14:textId="77777777" w:rsidR="00A340F2" w:rsidRDefault="00224087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B53E1463E32A491286043A775ACAD4B2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34F0A03943864B478901D993DF6BE7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6CB96D3B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7ABA9CA9C6474AA7820ACF0516598FB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20A05A29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DECB735CC6FB44A3804BA9FCEB3F1A5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42AF95C2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5C8033D8" w14:textId="77777777" w:rsidR="000E7C40" w:rsidRDefault="000E7C40"/>
    <w:p w14:paraId="3D51C647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0E606372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926576106"/>
            <w:placeholder>
              <w:docPart w:val="A34E8F44BEEB4685B2414CB8E11E34E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05305F59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71399772"/>
            <w:placeholder>
              <w:docPart w:val="227E820C8F43482A9CFB194B08E42018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2BC68CBC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7B11D2FF" w14:textId="77777777" w:rsidR="00EB63A0" w:rsidRDefault="00224087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A33F726842FC448E8CAEDC6569B321D9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290251611"/>
                <w:placeholder>
                  <w:docPart w:val="A9A9C45D6AA04CFFBA2CFB8D71C68782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75D88482" w14:textId="77777777" w:rsidR="00EB63A0" w:rsidRDefault="00224087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86710589C2224DB4941BBF2AA66919F0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0473321"/>
                <w:placeholder>
                  <w:docPart w:val="730E48B816FA45F98B0CAD033039FF83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6FF2EC2D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6921254"/>
            <w:placeholder>
              <w:docPart w:val="4BCA8794919D4F08A938DEBAD85C93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22D3B567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142264931"/>
            <w:placeholder>
              <w:docPart w:val="4C68DB4BDB794F4D9ACDFFD7BB3F5A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2EE2F19B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535BA232" w14:textId="77777777" w:rsidR="00EB63A0" w:rsidRDefault="00224087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A7CFFA83F91F42B1B3B7DD6CD15921EA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585146362"/>
                <w:placeholder>
                  <w:docPart w:val="80B4C7D675524B808A53FD1E84B7BACE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7D6A3EAA" w14:textId="77777777" w:rsidR="00EB63A0" w:rsidRDefault="00224087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CBC180F7037E45E9AC92AB69DB43E557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752045910"/>
                <w:placeholder>
                  <w:docPart w:val="36E7C5C9F61149B1BDD9CF5BBE50B52C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44F7BC05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806759184"/>
            <w:placeholder>
              <w:docPart w:val="EBDD65BB610E4470AEC7079A13D757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555B7441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1688170736"/>
            <w:placeholder>
              <w:docPart w:val="E792A48F07FD4886871302C2EB49C3D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3087CFD6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653CFFA2" w14:textId="77777777" w:rsidR="00EB63A0" w:rsidRDefault="00224087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255DDE144F5A450F9C6F1E1285ECC26E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5938588"/>
                <w:placeholder>
                  <w:docPart w:val="7071CBE6D94C499F92B4DB3D8355C7CD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7027E136" w14:textId="77777777" w:rsidR="00EB63A0" w:rsidRDefault="00224087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89FA7A2B5CA1437ABF5AFDA82ECA90C4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796800901"/>
                <w:placeholder>
                  <w:docPart w:val="E584A989A64444ABB3DEF4F3285CF981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7026852A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7991938"/>
            <w:placeholder>
              <w:docPart w:val="1FBFD4F3EA75478BBCDAE9BF59ADBFD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6EF4D8C4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1425107756"/>
            <w:placeholder>
              <w:docPart w:val="B7EE84C5161B412D88F12B56ED83EB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422CC5F3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4AB2C0BC" w14:textId="77777777" w:rsidR="00EB63A0" w:rsidRDefault="00224087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3E676DF0C86D48748646A7A16E34B36B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374459684"/>
                <w:placeholder>
                  <w:docPart w:val="DB8141AD7BC341A297B7B0BE04086885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4698D4BF" w14:textId="77777777" w:rsidR="00EB63A0" w:rsidRDefault="00224087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3423F89C55C248E58548B4EFC7053737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836292828"/>
                <w:placeholder>
                  <w:docPart w:val="CA9C7AD70F8A44879FF78D0647C27908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652A3339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10CF9E09" w14:textId="77777777" w:rsidR="00A340F2" w:rsidRDefault="00224087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E827FBBFD14641F4B7C3A2D167450C5F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07EE89D4" w14:textId="77777777" w:rsidR="00A340F2" w:rsidRDefault="00A340F2" w:rsidP="002F5404">
            <w:pPr>
              <w:jc w:val="right"/>
            </w:pPr>
          </w:p>
        </w:tc>
      </w:tr>
      <w:tr w:rsidR="00A340F2" w14:paraId="230DF349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EDCB8E2E63334281BC5D493DB27C131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1EFC0E2A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46B82FC8" w14:textId="77777777" w:rsidR="00A340F2" w:rsidRDefault="00A340F2" w:rsidP="002F5404">
            <w:pPr>
              <w:jc w:val="right"/>
            </w:pPr>
          </w:p>
        </w:tc>
      </w:tr>
      <w:tr w:rsidR="00A340F2" w14:paraId="5B449463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B58BA7559EC340228F435BE816046BDA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693AF303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15899C79" w14:textId="77777777" w:rsidR="00A340F2" w:rsidRDefault="00A340F2" w:rsidP="002F5404">
            <w:pPr>
              <w:jc w:val="right"/>
            </w:pPr>
          </w:p>
        </w:tc>
      </w:tr>
    </w:tbl>
    <w:p w14:paraId="70FD9046" w14:textId="2294901E" w:rsidR="007201A7" w:rsidRPr="00827684" w:rsidRDefault="007201A7" w:rsidP="00A36725">
      <w:pPr>
        <w:rPr>
          <w:sz w:val="24"/>
          <w:szCs w:val="24"/>
        </w:rPr>
      </w:pPr>
    </w:p>
    <w:p w14:paraId="386998C7" w14:textId="4616E7E1" w:rsidR="007C4D99" w:rsidRPr="00827684" w:rsidRDefault="007C4D99" w:rsidP="00A36725">
      <w:pPr>
        <w:rPr>
          <w:sz w:val="24"/>
          <w:szCs w:val="24"/>
        </w:rPr>
      </w:pPr>
    </w:p>
    <w:p w14:paraId="77CA778E" w14:textId="10A79E0D" w:rsidR="007C4D99" w:rsidRPr="00827684" w:rsidRDefault="007C4D99" w:rsidP="00A36725">
      <w:pPr>
        <w:rPr>
          <w:rFonts w:ascii="Arial" w:hAnsi="Arial" w:cs="Arial"/>
          <w:b/>
          <w:bCs/>
          <w:sz w:val="24"/>
          <w:szCs w:val="24"/>
        </w:rPr>
      </w:pPr>
      <w:r w:rsidRPr="00827684">
        <w:rPr>
          <w:rFonts w:ascii="Arial" w:hAnsi="Arial" w:cs="Arial"/>
          <w:b/>
          <w:bCs/>
          <w:sz w:val="24"/>
          <w:szCs w:val="24"/>
        </w:rPr>
        <w:t>Sign:</w:t>
      </w:r>
      <w:r w:rsidRPr="00827684">
        <w:rPr>
          <w:rFonts w:ascii="Arial" w:hAnsi="Arial" w:cs="Arial"/>
          <w:b/>
          <w:bCs/>
          <w:sz w:val="24"/>
          <w:szCs w:val="24"/>
        </w:rPr>
        <w:tab/>
      </w:r>
      <w:r w:rsidRPr="00827684">
        <w:rPr>
          <w:rFonts w:ascii="Arial" w:hAnsi="Arial" w:cs="Arial"/>
          <w:b/>
          <w:bCs/>
          <w:sz w:val="24"/>
          <w:szCs w:val="24"/>
        </w:rPr>
        <w:tab/>
      </w:r>
      <w:r w:rsidRPr="00827684">
        <w:rPr>
          <w:rFonts w:ascii="Arial" w:hAnsi="Arial" w:cs="Arial"/>
          <w:b/>
          <w:bCs/>
          <w:sz w:val="24"/>
          <w:szCs w:val="24"/>
        </w:rPr>
        <w:tab/>
      </w:r>
      <w:r w:rsidRPr="00827684">
        <w:rPr>
          <w:rFonts w:ascii="Arial" w:hAnsi="Arial" w:cs="Arial"/>
          <w:b/>
          <w:bCs/>
          <w:sz w:val="24"/>
          <w:szCs w:val="24"/>
        </w:rPr>
        <w:tab/>
      </w:r>
      <w:r w:rsidRPr="00827684">
        <w:rPr>
          <w:rFonts w:ascii="Arial" w:hAnsi="Arial" w:cs="Arial"/>
          <w:b/>
          <w:bCs/>
          <w:sz w:val="24"/>
          <w:szCs w:val="24"/>
        </w:rPr>
        <w:tab/>
      </w:r>
      <w:r w:rsidRPr="00827684">
        <w:rPr>
          <w:rFonts w:ascii="Arial" w:hAnsi="Arial" w:cs="Arial"/>
          <w:b/>
          <w:bCs/>
          <w:sz w:val="24"/>
          <w:szCs w:val="24"/>
        </w:rPr>
        <w:tab/>
      </w:r>
      <w:r w:rsidRPr="00827684">
        <w:rPr>
          <w:rFonts w:ascii="Arial" w:hAnsi="Arial" w:cs="Arial"/>
          <w:b/>
          <w:bCs/>
          <w:sz w:val="24"/>
          <w:szCs w:val="24"/>
        </w:rPr>
        <w:tab/>
      </w:r>
      <w:r w:rsidRPr="00827684">
        <w:rPr>
          <w:rFonts w:ascii="Arial" w:hAnsi="Arial" w:cs="Arial"/>
          <w:b/>
          <w:bCs/>
          <w:sz w:val="24"/>
          <w:szCs w:val="24"/>
        </w:rPr>
        <w:tab/>
      </w:r>
      <w:r w:rsidRPr="00827684">
        <w:rPr>
          <w:rFonts w:ascii="Arial" w:hAnsi="Arial" w:cs="Arial"/>
          <w:b/>
          <w:bCs/>
          <w:sz w:val="24"/>
          <w:szCs w:val="24"/>
        </w:rPr>
        <w:tab/>
      </w:r>
      <w:r w:rsidRPr="00827684">
        <w:rPr>
          <w:rFonts w:ascii="Arial" w:hAnsi="Arial" w:cs="Arial"/>
          <w:b/>
          <w:bCs/>
          <w:sz w:val="24"/>
          <w:szCs w:val="24"/>
        </w:rPr>
        <w:tab/>
      </w:r>
      <w:r w:rsidRPr="00827684">
        <w:rPr>
          <w:rFonts w:ascii="Arial" w:hAnsi="Arial" w:cs="Arial"/>
          <w:b/>
          <w:bCs/>
          <w:sz w:val="24"/>
          <w:szCs w:val="24"/>
        </w:rPr>
        <w:tab/>
      </w:r>
      <w:r w:rsidRPr="00827684">
        <w:rPr>
          <w:rFonts w:ascii="Arial" w:hAnsi="Arial" w:cs="Arial"/>
          <w:b/>
          <w:bCs/>
          <w:sz w:val="24"/>
          <w:szCs w:val="24"/>
        </w:rPr>
        <w:tab/>
        <w:t xml:space="preserve">Date: </w:t>
      </w:r>
    </w:p>
    <w:p w14:paraId="096704DC" w14:textId="77777777" w:rsidR="006A0C9D" w:rsidRPr="00827684" w:rsidRDefault="006A0C9D" w:rsidP="00A36725">
      <w:pPr>
        <w:rPr>
          <w:rFonts w:ascii="Arial" w:hAnsi="Arial" w:cs="Arial"/>
          <w:b/>
          <w:bCs/>
          <w:sz w:val="24"/>
          <w:szCs w:val="24"/>
        </w:rPr>
      </w:pPr>
    </w:p>
    <w:p w14:paraId="0BB940D9" w14:textId="78D942FF" w:rsidR="007C4D99" w:rsidRPr="00827684" w:rsidRDefault="007C4D99" w:rsidP="00A36725">
      <w:pPr>
        <w:rPr>
          <w:rFonts w:ascii="Arial" w:hAnsi="Arial" w:cs="Arial"/>
          <w:sz w:val="24"/>
          <w:szCs w:val="24"/>
        </w:rPr>
      </w:pPr>
      <w:r w:rsidRPr="00827684">
        <w:rPr>
          <w:rFonts w:ascii="Arial" w:hAnsi="Arial" w:cs="Arial"/>
          <w:b/>
          <w:bCs/>
          <w:sz w:val="24"/>
          <w:szCs w:val="24"/>
        </w:rPr>
        <w:t>Name</w:t>
      </w:r>
      <w:r w:rsidRPr="00827684">
        <w:rPr>
          <w:rFonts w:ascii="Arial" w:hAnsi="Arial" w:cs="Arial"/>
          <w:sz w:val="24"/>
          <w:szCs w:val="24"/>
        </w:rPr>
        <w:t xml:space="preserve">: </w:t>
      </w:r>
      <w:r w:rsidRPr="00827684">
        <w:rPr>
          <w:rFonts w:ascii="Arial" w:hAnsi="Arial" w:cs="Arial"/>
          <w:sz w:val="24"/>
          <w:szCs w:val="24"/>
        </w:rPr>
        <w:tab/>
      </w:r>
      <w:r w:rsidRPr="00827684">
        <w:rPr>
          <w:rFonts w:ascii="Arial" w:hAnsi="Arial" w:cs="Arial"/>
          <w:sz w:val="24"/>
          <w:szCs w:val="24"/>
        </w:rPr>
        <w:tab/>
      </w:r>
      <w:r w:rsidRPr="00827684">
        <w:rPr>
          <w:rFonts w:ascii="Arial" w:hAnsi="Arial" w:cs="Arial"/>
          <w:sz w:val="24"/>
          <w:szCs w:val="24"/>
        </w:rPr>
        <w:tab/>
      </w:r>
      <w:r w:rsidRPr="00827684">
        <w:rPr>
          <w:rFonts w:ascii="Arial" w:hAnsi="Arial" w:cs="Arial"/>
          <w:sz w:val="24"/>
          <w:szCs w:val="24"/>
        </w:rPr>
        <w:tab/>
      </w:r>
      <w:r w:rsidRPr="00827684">
        <w:rPr>
          <w:rFonts w:ascii="Arial" w:hAnsi="Arial" w:cs="Arial"/>
          <w:sz w:val="24"/>
          <w:szCs w:val="24"/>
        </w:rPr>
        <w:tab/>
      </w:r>
      <w:r w:rsidRPr="00827684">
        <w:rPr>
          <w:rFonts w:ascii="Arial" w:hAnsi="Arial" w:cs="Arial"/>
          <w:sz w:val="24"/>
          <w:szCs w:val="24"/>
        </w:rPr>
        <w:tab/>
      </w:r>
      <w:r w:rsidRPr="00827684">
        <w:rPr>
          <w:rFonts w:ascii="Arial" w:hAnsi="Arial" w:cs="Arial"/>
          <w:sz w:val="24"/>
          <w:szCs w:val="24"/>
        </w:rPr>
        <w:tab/>
      </w:r>
      <w:r w:rsidRPr="00827684">
        <w:rPr>
          <w:rFonts w:ascii="Arial" w:hAnsi="Arial" w:cs="Arial"/>
          <w:sz w:val="24"/>
          <w:szCs w:val="24"/>
        </w:rPr>
        <w:tab/>
      </w:r>
      <w:r w:rsidRPr="00827684">
        <w:rPr>
          <w:rFonts w:ascii="Arial" w:hAnsi="Arial" w:cs="Arial"/>
          <w:sz w:val="24"/>
          <w:szCs w:val="24"/>
        </w:rPr>
        <w:tab/>
      </w:r>
      <w:r w:rsidRPr="00827684">
        <w:rPr>
          <w:rFonts w:ascii="Arial" w:hAnsi="Arial" w:cs="Arial"/>
          <w:sz w:val="24"/>
          <w:szCs w:val="24"/>
        </w:rPr>
        <w:tab/>
      </w:r>
      <w:r w:rsidRPr="00827684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Pr="00827684">
        <w:rPr>
          <w:rFonts w:ascii="Arial" w:hAnsi="Arial" w:cs="Arial"/>
          <w:b/>
          <w:bCs/>
          <w:sz w:val="24"/>
          <w:szCs w:val="24"/>
        </w:rPr>
        <w:t>Place:</w:t>
      </w:r>
    </w:p>
    <w:sectPr w:rsidR="007C4D99" w:rsidRPr="00827684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5C664" w14:textId="77777777" w:rsidR="00224087" w:rsidRDefault="00224087">
      <w:pPr>
        <w:spacing w:line="240" w:lineRule="auto"/>
      </w:pPr>
      <w:r>
        <w:separator/>
      </w:r>
    </w:p>
    <w:p w14:paraId="2B28BC27" w14:textId="77777777" w:rsidR="00224087" w:rsidRDefault="00224087"/>
  </w:endnote>
  <w:endnote w:type="continuationSeparator" w:id="0">
    <w:p w14:paraId="6D510F55" w14:textId="77777777" w:rsidR="00224087" w:rsidRDefault="00224087">
      <w:pPr>
        <w:spacing w:line="240" w:lineRule="auto"/>
      </w:pPr>
      <w:r>
        <w:continuationSeparator/>
      </w:r>
    </w:p>
    <w:p w14:paraId="59C622BE" w14:textId="77777777" w:rsidR="00224087" w:rsidRDefault="002240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FBFA6" w14:textId="77777777" w:rsidR="007201A7" w:rsidRDefault="007201A7">
    <w:pPr>
      <w:pStyle w:val="Footer"/>
    </w:pPr>
  </w:p>
  <w:p w14:paraId="677815A6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9DC02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C8DA833" wp14:editId="417A998C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557F5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8DA833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4A557F5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B9E12" w14:textId="77777777" w:rsidR="00224087" w:rsidRDefault="00224087">
      <w:pPr>
        <w:spacing w:line="240" w:lineRule="auto"/>
      </w:pPr>
      <w:r>
        <w:separator/>
      </w:r>
    </w:p>
    <w:p w14:paraId="585BEEB5" w14:textId="77777777" w:rsidR="00224087" w:rsidRDefault="00224087"/>
  </w:footnote>
  <w:footnote w:type="continuationSeparator" w:id="0">
    <w:p w14:paraId="37DC3364" w14:textId="77777777" w:rsidR="00224087" w:rsidRDefault="00224087">
      <w:pPr>
        <w:spacing w:line="240" w:lineRule="auto"/>
      </w:pPr>
      <w:r>
        <w:continuationSeparator/>
      </w:r>
    </w:p>
    <w:p w14:paraId="15AC6590" w14:textId="77777777" w:rsidR="00224087" w:rsidRDefault="002240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EAB38" w14:textId="77777777" w:rsidR="007201A7" w:rsidRDefault="007201A7"/>
  <w:p w14:paraId="7FFB6D97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162DC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5297022" wp14:editId="71BF8CE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6174B7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97022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176174B7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yN7MwMjI1sDAwNzJU0lEKTi0uzszPAykwrAUA1gd6LiwAAAA="/>
  </w:docVars>
  <w:rsids>
    <w:rsidRoot w:val="00E644BF"/>
    <w:rsid w:val="00064E3E"/>
    <w:rsid w:val="00077551"/>
    <w:rsid w:val="000A6E91"/>
    <w:rsid w:val="000E7C40"/>
    <w:rsid w:val="001817A4"/>
    <w:rsid w:val="001A035C"/>
    <w:rsid w:val="001D1771"/>
    <w:rsid w:val="0020743A"/>
    <w:rsid w:val="00224087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44235"/>
    <w:rsid w:val="005E394D"/>
    <w:rsid w:val="00662DFA"/>
    <w:rsid w:val="006A0C9D"/>
    <w:rsid w:val="006B4542"/>
    <w:rsid w:val="006F038A"/>
    <w:rsid w:val="007201A7"/>
    <w:rsid w:val="007B4FC5"/>
    <w:rsid w:val="007C4D99"/>
    <w:rsid w:val="007E0DF2"/>
    <w:rsid w:val="007E1D3F"/>
    <w:rsid w:val="00827684"/>
    <w:rsid w:val="00865DB9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E3710"/>
    <w:rsid w:val="00CF2287"/>
    <w:rsid w:val="00D33124"/>
    <w:rsid w:val="00D73210"/>
    <w:rsid w:val="00E644BF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2121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1587DD0F1843A49A3B5A4644971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9D7FE-16F0-4B8B-945D-606AF624B4BD}"/>
      </w:docPartPr>
      <w:docPartBody>
        <w:p w:rsidR="00000000" w:rsidRDefault="00A72D21">
          <w:pPr>
            <w:pStyle w:val="301587DD0F1843A49A3B5A4644971D35"/>
          </w:pPr>
          <w:r w:rsidRPr="00064E3E">
            <w:t>INVOICe</w:t>
          </w:r>
        </w:p>
      </w:docPartBody>
    </w:docPart>
    <w:docPart>
      <w:docPartPr>
        <w:name w:val="6B8AE78090E242F389DB53924F5C2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22708-CDCB-468D-93AA-55D6A95518A6}"/>
      </w:docPartPr>
      <w:docPartBody>
        <w:p w:rsidR="00000000" w:rsidRDefault="00A72D21">
          <w:pPr>
            <w:pStyle w:val="6B8AE78090E242F389DB53924F5C2814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83254A95315E46F4A98B1A7795088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45D78-C70A-49A6-9AD0-992E01401B71}"/>
      </w:docPartPr>
      <w:docPartBody>
        <w:p w:rsidR="00000000" w:rsidRDefault="00A72D21">
          <w:pPr>
            <w:pStyle w:val="83254A95315E46F4A98B1A7795088504"/>
          </w:pPr>
          <w:r w:rsidRPr="00064E3E">
            <w:rPr>
              <w:rFonts w:cstheme="minorHAnsi"/>
              <w:sz w:val="32"/>
              <w:szCs w:val="32"/>
            </w:rPr>
            <w:t>Date</w:t>
          </w:r>
        </w:p>
      </w:docPartBody>
    </w:docPart>
    <w:docPart>
      <w:docPartPr>
        <w:name w:val="64493138E7C0416D8BB192CEB03E3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65421-B318-4209-B1A2-D2BD04B69E11}"/>
      </w:docPartPr>
      <w:docPartBody>
        <w:p w:rsidR="00000000" w:rsidRDefault="00A72D21">
          <w:pPr>
            <w:pStyle w:val="64493138E7C0416D8BB192CEB03E3C7D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3B51E29127A443F8B20A603E0629B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DB685-C9C3-42EA-9CEA-B2A7B80A3FD7}"/>
      </w:docPartPr>
      <w:docPartBody>
        <w:p w:rsidR="00000000" w:rsidRDefault="00A72D21">
          <w:pPr>
            <w:pStyle w:val="3B51E29127A443F8B20A603E0629B0E1"/>
          </w:pPr>
          <w:r w:rsidRPr="00064E3E">
            <w:rPr>
              <w:rFonts w:cstheme="minorHAnsi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49596C6209A3476AA1A2B63B6EEEA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F3EDA-8AC5-46FE-9F4E-CBBD9B8120E1}"/>
      </w:docPartPr>
      <w:docPartBody>
        <w:p w:rsidR="00000000" w:rsidRDefault="00A72D21">
          <w:pPr>
            <w:pStyle w:val="49596C6209A3476AA1A2B63B6EEEA112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YOUR COMPANY</w:t>
          </w:r>
        </w:p>
      </w:docPartBody>
    </w:docPart>
    <w:docPart>
      <w:docPartPr>
        <w:name w:val="FAF2631E1FCE400DAA2E05B10E5EC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E07DB-EE71-400E-B546-FF2E09EC40DC}"/>
      </w:docPartPr>
      <w:docPartBody>
        <w:p w:rsidR="00000000" w:rsidRDefault="00A72D21">
          <w:pPr>
            <w:pStyle w:val="FAF2631E1FCE400DAA2E05B10E5ECCFF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98705B3C5E514287B65366AE4741F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56B6B-42E7-4469-B5C3-B0FD442BE20E}"/>
      </w:docPartPr>
      <w:docPartBody>
        <w:p w:rsidR="00000000" w:rsidRDefault="00A72D21">
          <w:pPr>
            <w:pStyle w:val="98705B3C5E514287B65366AE4741F117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City, ST ZIP Code</w:t>
          </w:r>
        </w:p>
      </w:docPartBody>
    </w:docPart>
    <w:docPart>
      <w:docPartPr>
        <w:name w:val="FDDF1B8EE801469C89C7E494BC4C3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E44F1-F11E-4AB4-B3B0-9C79BB8801B1}"/>
      </w:docPartPr>
      <w:docPartBody>
        <w:p w:rsidR="00000000" w:rsidRDefault="00A72D21">
          <w:pPr>
            <w:pStyle w:val="FDDF1B8EE801469C89C7E494BC4C3E4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6F8366521B29488CBE6E89874F63D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2303A-0DEB-480D-AC0C-C0744A9439FD}"/>
      </w:docPartPr>
      <w:docPartBody>
        <w:p w:rsidR="00000000" w:rsidRDefault="00A72D21">
          <w:pPr>
            <w:pStyle w:val="6F8366521B29488CBE6E89874F63D3C4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Fax</w:t>
          </w:r>
        </w:p>
      </w:docPartBody>
    </w:docPart>
    <w:docPart>
      <w:docPartPr>
        <w:name w:val="0D9E13B595904E25ABE0D01A8C52B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08519-BFDF-4655-88A3-B7CE19AF006B}"/>
      </w:docPartPr>
      <w:docPartBody>
        <w:p w:rsidR="00000000" w:rsidRDefault="00A72D21">
          <w:pPr>
            <w:pStyle w:val="0D9E13B595904E25ABE0D01A8C52BDBD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  <w:docPart>
      <w:docPartPr>
        <w:name w:val="548DC328AE6C4C88B6F139C5686FE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318-11E1-4D95-8DB3-75B829A8E3CA}"/>
      </w:docPartPr>
      <w:docPartBody>
        <w:p w:rsidR="00000000" w:rsidRDefault="00A72D21">
          <w:pPr>
            <w:pStyle w:val="548DC328AE6C4C88B6F139C5686FE34F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0D66A02D0B0641FA97B50061EE6B6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6363-9322-4729-9E29-8736B6BBFE2C}"/>
      </w:docPartPr>
      <w:docPartBody>
        <w:p w:rsidR="00000000" w:rsidRDefault="00A72D21">
          <w:pPr>
            <w:pStyle w:val="0D66A02D0B0641FA97B50061EE6B69B7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636343BA36394EEABB3B098833A2C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1D425-83E7-4360-92CB-551D334F83B9}"/>
      </w:docPartPr>
      <w:docPartBody>
        <w:p w:rsidR="00000000" w:rsidRDefault="00A72D21">
          <w:pPr>
            <w:pStyle w:val="636343BA36394EEABB3B098833A2CE74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City, ST ZIP Code</w:t>
          </w:r>
        </w:p>
      </w:docPartBody>
    </w:docPart>
    <w:docPart>
      <w:docPartPr>
        <w:name w:val="C1061AA9A8C04972A35F7953C961D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CEC87-2E35-45E0-A391-E1EBF953B6F3}"/>
      </w:docPartPr>
      <w:docPartBody>
        <w:p w:rsidR="00000000" w:rsidRDefault="00A72D21">
          <w:pPr>
            <w:pStyle w:val="C1061AA9A8C04972A35F7953C961D44E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D2EEE515DE2B4855BDD9CA478492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8AA36-AA34-4E4F-9EA4-8366861E01BF}"/>
      </w:docPartPr>
      <w:docPartBody>
        <w:p w:rsidR="00000000" w:rsidRDefault="00A72D21">
          <w:pPr>
            <w:pStyle w:val="D2EEE515DE2B4855BDD9CA478492BE5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Fax</w:t>
          </w:r>
        </w:p>
      </w:docPartBody>
    </w:docPart>
    <w:docPart>
      <w:docPartPr>
        <w:name w:val="83C8284FBB7A4BF4BEE9CDD3E5E8D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560AA-7EFB-4B70-8A9A-075DB77B94AD}"/>
      </w:docPartPr>
      <w:docPartBody>
        <w:p w:rsidR="00000000" w:rsidRDefault="00A72D21">
          <w:pPr>
            <w:pStyle w:val="83C8284FBB7A4BF4BEE9CDD3E5E8DEE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  <w:docPart>
      <w:docPartPr>
        <w:name w:val="980CD6CEF44048A994392FB47F1B4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DE71-B617-48CD-A06D-09E30CF70F1B}"/>
      </w:docPartPr>
      <w:docPartBody>
        <w:p w:rsidR="00000000" w:rsidRDefault="00A72D21">
          <w:pPr>
            <w:pStyle w:val="980CD6CEF44048A994392FB47F1B4297"/>
          </w:pPr>
          <w:r>
            <w:t>SALESPERSON</w:t>
          </w:r>
        </w:p>
      </w:docPartBody>
    </w:docPart>
    <w:docPart>
      <w:docPartPr>
        <w:name w:val="4F4C063DC2E44022BE3EE3C0C65C3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8AE5E-00CE-453A-A812-9976CFE8C50E}"/>
      </w:docPartPr>
      <w:docPartBody>
        <w:p w:rsidR="00000000" w:rsidRDefault="00A72D21">
          <w:pPr>
            <w:pStyle w:val="4F4C063DC2E44022BE3EE3C0C65C367F"/>
          </w:pPr>
          <w:r>
            <w:t>Job</w:t>
          </w:r>
        </w:p>
      </w:docPartBody>
    </w:docPart>
    <w:docPart>
      <w:docPartPr>
        <w:name w:val="6E6CB0D4C51544A2B0266B5BCA727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38E4-8BF9-4E96-AF65-5D4AA5466B2A}"/>
      </w:docPartPr>
      <w:docPartBody>
        <w:p w:rsidR="00000000" w:rsidRDefault="00A72D21">
          <w:pPr>
            <w:pStyle w:val="6E6CB0D4C51544A2B0266B5BCA727BAA"/>
          </w:pPr>
          <w:r>
            <w:t>Payment Terms</w:t>
          </w:r>
        </w:p>
      </w:docPartBody>
    </w:docPart>
    <w:docPart>
      <w:docPartPr>
        <w:name w:val="79FBDE2F33E74B26B3D28DDD359B2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B0F71-4536-4F29-889D-8F1F7DB0A196}"/>
      </w:docPartPr>
      <w:docPartBody>
        <w:p w:rsidR="00000000" w:rsidRDefault="00A72D21">
          <w:pPr>
            <w:pStyle w:val="79FBDE2F33E74B26B3D28DDD359B290D"/>
          </w:pPr>
          <w:r>
            <w:t xml:space="preserve">Due </w:t>
          </w:r>
          <w:r>
            <w:t>date</w:t>
          </w:r>
        </w:p>
      </w:docPartBody>
    </w:docPart>
    <w:docPart>
      <w:docPartPr>
        <w:name w:val="4C6AFDBF85204AD8819D022D4C55F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FE4B4-23AF-4D52-A126-F4A43C550594}"/>
      </w:docPartPr>
      <w:docPartBody>
        <w:p w:rsidR="00000000" w:rsidRDefault="00A72D21">
          <w:pPr>
            <w:pStyle w:val="4C6AFDBF85204AD8819D022D4C55F7C2"/>
          </w:pPr>
          <w:r w:rsidRPr="00064E3E">
            <w:rPr>
              <w:rFonts w:cstheme="minorHAnsi"/>
            </w:rPr>
            <w:t>Due on Receipt</w:t>
          </w:r>
        </w:p>
      </w:docPartBody>
    </w:docPart>
    <w:docPart>
      <w:docPartPr>
        <w:name w:val="B53E1463E32A491286043A775ACAD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7226C-11A2-42DE-91F7-961DC518F538}"/>
      </w:docPartPr>
      <w:docPartBody>
        <w:p w:rsidR="00000000" w:rsidRDefault="00A72D21">
          <w:pPr>
            <w:pStyle w:val="B53E1463E32A491286043A775ACAD4B2"/>
          </w:pPr>
          <w:r>
            <w:t>Quantity</w:t>
          </w:r>
        </w:p>
      </w:docPartBody>
    </w:docPart>
    <w:docPart>
      <w:docPartPr>
        <w:name w:val="34F0A03943864B478901D993DF6BE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8F97E-922E-4BF5-B1CB-99460A167ABA}"/>
      </w:docPartPr>
      <w:docPartBody>
        <w:p w:rsidR="00000000" w:rsidRDefault="00A72D21">
          <w:pPr>
            <w:pStyle w:val="34F0A03943864B478901D993DF6BE7F3"/>
          </w:pPr>
          <w:r>
            <w:t>Description</w:t>
          </w:r>
        </w:p>
      </w:docPartBody>
    </w:docPart>
    <w:docPart>
      <w:docPartPr>
        <w:name w:val="7ABA9CA9C6474AA7820ACF0516598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6328D-04A8-4F0C-BA43-518543082F7A}"/>
      </w:docPartPr>
      <w:docPartBody>
        <w:p w:rsidR="00000000" w:rsidRDefault="00A72D21">
          <w:pPr>
            <w:pStyle w:val="7ABA9CA9C6474AA7820ACF0516598FBE"/>
          </w:pPr>
          <w:r>
            <w:t>Unit Price</w:t>
          </w:r>
        </w:p>
      </w:docPartBody>
    </w:docPart>
    <w:docPart>
      <w:docPartPr>
        <w:name w:val="DECB735CC6FB44A3804BA9FCEB3F1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33C1-12E6-4154-A84D-2A9DD170A65B}"/>
      </w:docPartPr>
      <w:docPartBody>
        <w:p w:rsidR="00000000" w:rsidRDefault="00A72D21">
          <w:pPr>
            <w:pStyle w:val="DECB735CC6FB44A3804BA9FCEB3F1A52"/>
          </w:pPr>
          <w:r>
            <w:t>Line Total</w:t>
          </w:r>
        </w:p>
      </w:docPartBody>
    </w:docPart>
    <w:docPart>
      <w:docPartPr>
        <w:name w:val="A34E8F44BEEB4685B2414CB8E11E3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D4212-374B-4427-9FFC-26CD1FFF58F2}"/>
      </w:docPartPr>
      <w:docPartBody>
        <w:p w:rsidR="00000000" w:rsidRDefault="00A72D21">
          <w:pPr>
            <w:pStyle w:val="A34E8F44BEEB4685B2414CB8E11E34E1"/>
          </w:pPr>
          <w:r>
            <w:t>Product</w:t>
          </w:r>
        </w:p>
      </w:docPartBody>
    </w:docPart>
    <w:docPart>
      <w:docPartPr>
        <w:name w:val="227E820C8F43482A9CFB194B08E42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0904B-1F4B-4B8C-86B2-2C85F17615EE}"/>
      </w:docPartPr>
      <w:docPartBody>
        <w:p w:rsidR="00000000" w:rsidRDefault="00A72D21">
          <w:pPr>
            <w:pStyle w:val="227E820C8F43482A9CFB194B08E42018"/>
          </w:pPr>
          <w:r>
            <w:t>Product description</w:t>
          </w:r>
        </w:p>
      </w:docPartBody>
    </w:docPart>
    <w:docPart>
      <w:docPartPr>
        <w:name w:val="A33F726842FC448E8CAEDC6569B32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C6642-7811-4748-9163-1B5B95D25729}"/>
      </w:docPartPr>
      <w:docPartBody>
        <w:p w:rsidR="00000000" w:rsidRDefault="00A72D21">
          <w:pPr>
            <w:pStyle w:val="A33F726842FC448E8CAEDC6569B321D9"/>
          </w:pPr>
          <w:r>
            <w:rPr>
              <w:lang w:eastAsia="ja-JP"/>
            </w:rPr>
            <w:t>$</w:t>
          </w:r>
        </w:p>
      </w:docPartBody>
    </w:docPart>
    <w:docPart>
      <w:docPartPr>
        <w:name w:val="A9A9C45D6AA04CFFBA2CFB8D71C68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472D-0059-4407-BE5F-A99602ED0FB7}"/>
      </w:docPartPr>
      <w:docPartBody>
        <w:p w:rsidR="00000000" w:rsidRDefault="00A72D21">
          <w:pPr>
            <w:pStyle w:val="A9A9C45D6AA04CFFBA2CFB8D71C68782"/>
          </w:pPr>
          <w:r w:rsidRPr="00CF2287">
            <w:t>A</w:t>
          </w:r>
          <w:r>
            <w:t>mount</w:t>
          </w:r>
        </w:p>
      </w:docPartBody>
    </w:docPart>
    <w:docPart>
      <w:docPartPr>
        <w:name w:val="86710589C2224DB4941BBF2AA6691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56A47-F57A-4042-90CF-BBC44F9CBBA3}"/>
      </w:docPartPr>
      <w:docPartBody>
        <w:p w:rsidR="00000000" w:rsidRDefault="00A72D21">
          <w:pPr>
            <w:pStyle w:val="86710589C2224DB4941BBF2AA66919F0"/>
          </w:pPr>
          <w:r>
            <w:rPr>
              <w:lang w:eastAsia="ja-JP"/>
            </w:rPr>
            <w:t>$</w:t>
          </w:r>
        </w:p>
      </w:docPartBody>
    </w:docPart>
    <w:docPart>
      <w:docPartPr>
        <w:name w:val="730E48B816FA45F98B0CAD033039F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130D3-0830-4D75-8D99-A2958663E8AF}"/>
      </w:docPartPr>
      <w:docPartBody>
        <w:p w:rsidR="00000000" w:rsidRDefault="00A72D21">
          <w:pPr>
            <w:pStyle w:val="730E48B816FA45F98B0CAD033039FF83"/>
          </w:pPr>
          <w:r w:rsidRPr="00CF2287">
            <w:t>A</w:t>
          </w:r>
          <w:r>
            <w:t>mount</w:t>
          </w:r>
        </w:p>
      </w:docPartBody>
    </w:docPart>
    <w:docPart>
      <w:docPartPr>
        <w:name w:val="4BCA8794919D4F08A938DEBAD85C9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AC635-72EA-4907-9DED-96332CC1DAA6}"/>
      </w:docPartPr>
      <w:docPartBody>
        <w:p w:rsidR="00000000" w:rsidRDefault="00A72D21">
          <w:pPr>
            <w:pStyle w:val="4BCA8794919D4F08A938DEBAD85C93AB"/>
          </w:pPr>
          <w:r>
            <w:t>Product</w:t>
          </w:r>
        </w:p>
      </w:docPartBody>
    </w:docPart>
    <w:docPart>
      <w:docPartPr>
        <w:name w:val="4C68DB4BDB794F4D9ACDFFD7BB3F5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F6508-6A09-4DEE-93BD-B1AD29E777FD}"/>
      </w:docPartPr>
      <w:docPartBody>
        <w:p w:rsidR="00000000" w:rsidRDefault="00A72D21">
          <w:pPr>
            <w:pStyle w:val="4C68DB4BDB794F4D9ACDFFD7BB3F5AEA"/>
          </w:pPr>
          <w:r>
            <w:t>Product description</w:t>
          </w:r>
        </w:p>
      </w:docPartBody>
    </w:docPart>
    <w:docPart>
      <w:docPartPr>
        <w:name w:val="A7CFFA83F91F42B1B3B7DD6CD1592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35ADC-A92D-4C90-8E13-3A7D8D034FE6}"/>
      </w:docPartPr>
      <w:docPartBody>
        <w:p w:rsidR="00000000" w:rsidRDefault="00A72D21">
          <w:pPr>
            <w:pStyle w:val="A7CFFA83F91F42B1B3B7DD6CD15921EA"/>
          </w:pPr>
          <w:r>
            <w:rPr>
              <w:lang w:eastAsia="ja-JP"/>
            </w:rPr>
            <w:t>$</w:t>
          </w:r>
        </w:p>
      </w:docPartBody>
    </w:docPart>
    <w:docPart>
      <w:docPartPr>
        <w:name w:val="80B4C7D675524B808A53FD1E84B7B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FED81-F6A3-4FA9-ACAE-5A4FA28D263F}"/>
      </w:docPartPr>
      <w:docPartBody>
        <w:p w:rsidR="00000000" w:rsidRDefault="00A72D21">
          <w:pPr>
            <w:pStyle w:val="80B4C7D675524B808A53FD1E84B7BACE"/>
          </w:pPr>
          <w:r w:rsidRPr="00CF2287">
            <w:t>A</w:t>
          </w:r>
          <w:r>
            <w:t>mount</w:t>
          </w:r>
        </w:p>
      </w:docPartBody>
    </w:docPart>
    <w:docPart>
      <w:docPartPr>
        <w:name w:val="CBC180F7037E45E9AC92AB69DB43E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C1B5E-FEAC-480E-A7D2-949FE8315D36}"/>
      </w:docPartPr>
      <w:docPartBody>
        <w:p w:rsidR="00000000" w:rsidRDefault="00A72D21">
          <w:pPr>
            <w:pStyle w:val="CBC180F7037E45E9AC92AB69DB43E557"/>
          </w:pPr>
          <w:r>
            <w:rPr>
              <w:lang w:eastAsia="ja-JP"/>
            </w:rPr>
            <w:t>$</w:t>
          </w:r>
        </w:p>
      </w:docPartBody>
    </w:docPart>
    <w:docPart>
      <w:docPartPr>
        <w:name w:val="36E7C5C9F61149B1BDD9CF5BBE50B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A9C23-5C6F-45ED-AF89-5E7A3496BFF4}"/>
      </w:docPartPr>
      <w:docPartBody>
        <w:p w:rsidR="00000000" w:rsidRDefault="00A72D21">
          <w:pPr>
            <w:pStyle w:val="36E7C5C9F61149B1BDD9CF5BBE50B52C"/>
          </w:pPr>
          <w:r w:rsidRPr="00CF2287">
            <w:t>A</w:t>
          </w:r>
          <w:r>
            <w:t>mount</w:t>
          </w:r>
        </w:p>
      </w:docPartBody>
    </w:docPart>
    <w:docPart>
      <w:docPartPr>
        <w:name w:val="EBDD65BB610E4470AEC7079A13D75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264F6-140E-49D7-ABDA-6C383AA57220}"/>
      </w:docPartPr>
      <w:docPartBody>
        <w:p w:rsidR="00000000" w:rsidRDefault="00A72D21">
          <w:pPr>
            <w:pStyle w:val="EBDD65BB610E4470AEC7079A13D757D1"/>
          </w:pPr>
          <w:r>
            <w:t>Product</w:t>
          </w:r>
        </w:p>
      </w:docPartBody>
    </w:docPart>
    <w:docPart>
      <w:docPartPr>
        <w:name w:val="E792A48F07FD4886871302C2EB49C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859BE-1F1F-4E7D-9D4F-BC4F56684EA9}"/>
      </w:docPartPr>
      <w:docPartBody>
        <w:p w:rsidR="00000000" w:rsidRDefault="00A72D21">
          <w:pPr>
            <w:pStyle w:val="E792A48F07FD4886871302C2EB49C3DC"/>
          </w:pPr>
          <w:r>
            <w:t>Product description</w:t>
          </w:r>
        </w:p>
      </w:docPartBody>
    </w:docPart>
    <w:docPart>
      <w:docPartPr>
        <w:name w:val="255DDE144F5A450F9C6F1E1285ECC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1BA1E-A28D-43D3-9333-F7350E46B8AD}"/>
      </w:docPartPr>
      <w:docPartBody>
        <w:p w:rsidR="00000000" w:rsidRDefault="00A72D21">
          <w:pPr>
            <w:pStyle w:val="255DDE144F5A450F9C6F1E1285ECC26E"/>
          </w:pPr>
          <w:r>
            <w:rPr>
              <w:lang w:eastAsia="ja-JP"/>
            </w:rPr>
            <w:t>$</w:t>
          </w:r>
        </w:p>
      </w:docPartBody>
    </w:docPart>
    <w:docPart>
      <w:docPartPr>
        <w:name w:val="7071CBE6D94C499F92B4DB3D8355C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BAA97-91BF-40DA-909D-F14827549C67}"/>
      </w:docPartPr>
      <w:docPartBody>
        <w:p w:rsidR="00000000" w:rsidRDefault="00A72D21">
          <w:pPr>
            <w:pStyle w:val="7071CBE6D94C499F92B4DB3D8355C7CD"/>
          </w:pPr>
          <w:r w:rsidRPr="00CF2287">
            <w:t>A</w:t>
          </w:r>
          <w:r>
            <w:t>mount</w:t>
          </w:r>
        </w:p>
      </w:docPartBody>
    </w:docPart>
    <w:docPart>
      <w:docPartPr>
        <w:name w:val="89FA7A2B5CA1437ABF5AFDA82ECA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3548F-C076-42B2-9CF1-E8CCD8EB7146}"/>
      </w:docPartPr>
      <w:docPartBody>
        <w:p w:rsidR="00000000" w:rsidRDefault="00A72D21">
          <w:pPr>
            <w:pStyle w:val="89FA7A2B5CA1437ABF5AFDA82ECA90C4"/>
          </w:pPr>
          <w:r>
            <w:rPr>
              <w:lang w:eastAsia="ja-JP"/>
            </w:rPr>
            <w:t>$</w:t>
          </w:r>
        </w:p>
      </w:docPartBody>
    </w:docPart>
    <w:docPart>
      <w:docPartPr>
        <w:name w:val="E584A989A64444ABB3DEF4F3285C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5600-12C5-4EA5-A42F-47BCAC52670F}"/>
      </w:docPartPr>
      <w:docPartBody>
        <w:p w:rsidR="00000000" w:rsidRDefault="00A72D21">
          <w:pPr>
            <w:pStyle w:val="E584A989A64444ABB3DEF4F3285CF981"/>
          </w:pPr>
          <w:r w:rsidRPr="00CF2287">
            <w:t>A</w:t>
          </w:r>
          <w:r>
            <w:t>mount</w:t>
          </w:r>
        </w:p>
      </w:docPartBody>
    </w:docPart>
    <w:docPart>
      <w:docPartPr>
        <w:name w:val="1FBFD4F3EA75478BBCDAE9BF59ADB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A9CBC-1C29-4EA7-8C35-B018774F0434}"/>
      </w:docPartPr>
      <w:docPartBody>
        <w:p w:rsidR="00000000" w:rsidRDefault="00A72D21">
          <w:pPr>
            <w:pStyle w:val="1FBFD4F3EA75478BBCDAE9BF59ADBFD8"/>
          </w:pPr>
          <w:r>
            <w:t>Product</w:t>
          </w:r>
        </w:p>
      </w:docPartBody>
    </w:docPart>
    <w:docPart>
      <w:docPartPr>
        <w:name w:val="B7EE84C5161B412D88F12B56ED83E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3933E-E373-4B83-B093-BB324057F8AD}"/>
      </w:docPartPr>
      <w:docPartBody>
        <w:p w:rsidR="00000000" w:rsidRDefault="00A72D21">
          <w:pPr>
            <w:pStyle w:val="B7EE84C5161B412D88F12B56ED83EB29"/>
          </w:pPr>
          <w:r>
            <w:t>Product description</w:t>
          </w:r>
        </w:p>
      </w:docPartBody>
    </w:docPart>
    <w:docPart>
      <w:docPartPr>
        <w:name w:val="3E676DF0C86D48748646A7A16E34B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42AE3-1466-4D7C-870A-A077EEF3E4C9}"/>
      </w:docPartPr>
      <w:docPartBody>
        <w:p w:rsidR="00000000" w:rsidRDefault="00A72D21">
          <w:pPr>
            <w:pStyle w:val="3E676DF0C86D48748646A7A16E34B36B"/>
          </w:pPr>
          <w:r>
            <w:rPr>
              <w:lang w:eastAsia="ja-JP"/>
            </w:rPr>
            <w:t>$</w:t>
          </w:r>
        </w:p>
      </w:docPartBody>
    </w:docPart>
    <w:docPart>
      <w:docPartPr>
        <w:name w:val="DB8141AD7BC341A297B7B0BE04086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573C2-3B7B-4CC5-B957-7C7D624E182B}"/>
      </w:docPartPr>
      <w:docPartBody>
        <w:p w:rsidR="00000000" w:rsidRDefault="00A72D21">
          <w:pPr>
            <w:pStyle w:val="DB8141AD7BC341A297B7B0BE04086885"/>
          </w:pPr>
          <w:r w:rsidRPr="00CF2287">
            <w:t>A</w:t>
          </w:r>
          <w:r>
            <w:t>mount</w:t>
          </w:r>
        </w:p>
      </w:docPartBody>
    </w:docPart>
    <w:docPart>
      <w:docPartPr>
        <w:name w:val="3423F89C55C248E58548B4EFC7053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56F20-CC7B-415D-A043-298D6CCDA560}"/>
      </w:docPartPr>
      <w:docPartBody>
        <w:p w:rsidR="00000000" w:rsidRDefault="00A72D21">
          <w:pPr>
            <w:pStyle w:val="3423F89C55C248E58548B4EFC7053737"/>
          </w:pPr>
          <w:r>
            <w:rPr>
              <w:lang w:eastAsia="ja-JP"/>
            </w:rPr>
            <w:t>$</w:t>
          </w:r>
        </w:p>
      </w:docPartBody>
    </w:docPart>
    <w:docPart>
      <w:docPartPr>
        <w:name w:val="CA9C7AD70F8A44879FF78D0647C27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CA0E7-B069-4B17-BB21-72750FB517D0}"/>
      </w:docPartPr>
      <w:docPartBody>
        <w:p w:rsidR="00000000" w:rsidRDefault="00A72D21">
          <w:pPr>
            <w:pStyle w:val="CA9C7AD70F8A44879FF78D0647C27908"/>
          </w:pPr>
          <w:r w:rsidRPr="00CF2287">
            <w:t>A</w:t>
          </w:r>
          <w:r>
            <w:t>mount</w:t>
          </w:r>
        </w:p>
      </w:docPartBody>
    </w:docPart>
    <w:docPart>
      <w:docPartPr>
        <w:name w:val="E827FBBFD14641F4B7C3A2D167450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CC538-9384-44A0-B0CA-72C47FF4A8D3}"/>
      </w:docPartPr>
      <w:docPartBody>
        <w:p w:rsidR="00000000" w:rsidRDefault="00A72D21">
          <w:pPr>
            <w:pStyle w:val="E827FBBFD14641F4B7C3A2D167450C5F"/>
          </w:pPr>
          <w:r>
            <w:rPr>
              <w:sz w:val="24"/>
            </w:rPr>
            <w:t>Subtotal</w:t>
          </w:r>
        </w:p>
      </w:docPartBody>
    </w:docPart>
    <w:docPart>
      <w:docPartPr>
        <w:name w:val="EDCB8E2E63334281BC5D493DB27C1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A9F66-B6F6-4DCE-B036-4BA00332342A}"/>
      </w:docPartPr>
      <w:docPartBody>
        <w:p w:rsidR="00000000" w:rsidRDefault="00A72D21">
          <w:pPr>
            <w:pStyle w:val="EDCB8E2E63334281BC5D493DB27C131E"/>
          </w:pPr>
          <w:r>
            <w:rPr>
              <w:sz w:val="24"/>
            </w:rPr>
            <w:t>Sales Tax</w:t>
          </w:r>
        </w:p>
      </w:docPartBody>
    </w:docPart>
    <w:docPart>
      <w:docPartPr>
        <w:name w:val="B58BA7559EC340228F435BE816046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E2D4A-4EC4-41EB-B052-E66706C7FC89}"/>
      </w:docPartPr>
      <w:docPartBody>
        <w:p w:rsidR="00000000" w:rsidRDefault="00A72D21">
          <w:pPr>
            <w:pStyle w:val="B58BA7559EC340228F435BE816046BDA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21"/>
    <w:rsid w:val="00A7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1587DD0F1843A49A3B5A4644971D35">
    <w:name w:val="301587DD0F1843A49A3B5A4644971D35"/>
    <w:rPr>
      <w:rFonts w:cs="Gautami"/>
    </w:rPr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 w:cstheme="minorBidi"/>
      <w:color w:val="000000" w:themeColor="text1"/>
      <w:sz w:val="32"/>
      <w:szCs w:val="32"/>
      <w:lang w:eastAsia="ja-JP" w:bidi="ar-SA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 w:bidi="ar-SA"/>
    </w:rPr>
  </w:style>
  <w:style w:type="paragraph" w:customStyle="1" w:styleId="6B8AE78090E242F389DB53924F5C2814">
    <w:name w:val="6B8AE78090E242F389DB53924F5C2814"/>
    <w:rPr>
      <w:rFonts w:cs="Gautami"/>
    </w:rPr>
  </w:style>
  <w:style w:type="paragraph" w:customStyle="1" w:styleId="83254A95315E46F4A98B1A7795088504">
    <w:name w:val="83254A95315E46F4A98B1A7795088504"/>
    <w:rPr>
      <w:rFonts w:cs="Gautami"/>
    </w:rPr>
  </w:style>
  <w:style w:type="paragraph" w:customStyle="1" w:styleId="64493138E7C0416D8BB192CEB03E3C7D">
    <w:name w:val="64493138E7C0416D8BB192CEB03E3C7D"/>
    <w:rPr>
      <w:rFonts w:cs="Gautami"/>
    </w:rPr>
  </w:style>
  <w:style w:type="paragraph" w:customStyle="1" w:styleId="3B51E29127A443F8B20A603E0629B0E1">
    <w:name w:val="3B51E29127A443F8B20A603E0629B0E1"/>
    <w:rPr>
      <w:rFonts w:cs="Gautami"/>
    </w:rPr>
  </w:style>
  <w:style w:type="paragraph" w:customStyle="1" w:styleId="49596C6209A3476AA1A2B63B6EEEA112">
    <w:name w:val="49596C6209A3476AA1A2B63B6EEEA112"/>
    <w:rPr>
      <w:rFonts w:cs="Gautami"/>
    </w:rPr>
  </w:style>
  <w:style w:type="paragraph" w:customStyle="1" w:styleId="FAF2631E1FCE400DAA2E05B10E5ECCFF">
    <w:name w:val="FAF2631E1FCE400DAA2E05B10E5ECCFF"/>
    <w:rPr>
      <w:rFonts w:cs="Gautami"/>
    </w:rPr>
  </w:style>
  <w:style w:type="paragraph" w:customStyle="1" w:styleId="98705B3C5E514287B65366AE4741F117">
    <w:name w:val="98705B3C5E514287B65366AE4741F117"/>
    <w:rPr>
      <w:rFonts w:cs="Gautami"/>
    </w:rPr>
  </w:style>
  <w:style w:type="paragraph" w:customStyle="1" w:styleId="FDDF1B8EE801469C89C7E494BC4C3E41">
    <w:name w:val="FDDF1B8EE801469C89C7E494BC4C3E41"/>
    <w:rPr>
      <w:rFonts w:cs="Gautami"/>
    </w:rPr>
  </w:style>
  <w:style w:type="paragraph" w:customStyle="1" w:styleId="6F8366521B29488CBE6E89874F63D3C4">
    <w:name w:val="6F8366521B29488CBE6E89874F63D3C4"/>
    <w:rPr>
      <w:rFonts w:cs="Gautami"/>
    </w:rPr>
  </w:style>
  <w:style w:type="paragraph" w:customStyle="1" w:styleId="0D9E13B595904E25ABE0D01A8C52BDBD">
    <w:name w:val="0D9E13B595904E25ABE0D01A8C52BDBD"/>
    <w:rPr>
      <w:rFonts w:cs="Gautami"/>
    </w:rPr>
  </w:style>
  <w:style w:type="paragraph" w:customStyle="1" w:styleId="548DC328AE6C4C88B6F139C5686FE34F">
    <w:name w:val="548DC328AE6C4C88B6F139C5686FE34F"/>
    <w:rPr>
      <w:rFonts w:cs="Gautami"/>
    </w:rPr>
  </w:style>
  <w:style w:type="paragraph" w:customStyle="1" w:styleId="0D66A02D0B0641FA97B50061EE6B69B7">
    <w:name w:val="0D66A02D0B0641FA97B50061EE6B69B7"/>
    <w:rPr>
      <w:rFonts w:cs="Gautami"/>
    </w:rPr>
  </w:style>
  <w:style w:type="paragraph" w:customStyle="1" w:styleId="636343BA36394EEABB3B098833A2CE74">
    <w:name w:val="636343BA36394EEABB3B098833A2CE74"/>
    <w:rPr>
      <w:rFonts w:cs="Gautami"/>
    </w:rPr>
  </w:style>
  <w:style w:type="paragraph" w:customStyle="1" w:styleId="C1061AA9A8C04972A35F7953C961D44E">
    <w:name w:val="C1061AA9A8C04972A35F7953C961D44E"/>
    <w:rPr>
      <w:rFonts w:cs="Gautami"/>
    </w:rPr>
  </w:style>
  <w:style w:type="paragraph" w:customStyle="1" w:styleId="D2EEE515DE2B4855BDD9CA478492BE51">
    <w:name w:val="D2EEE515DE2B4855BDD9CA478492BE51"/>
    <w:rPr>
      <w:rFonts w:cs="Gautami"/>
    </w:rPr>
  </w:style>
  <w:style w:type="paragraph" w:customStyle="1" w:styleId="83C8284FBB7A4BF4BEE9CDD3E5E8DEE1">
    <w:name w:val="83C8284FBB7A4BF4BEE9CDD3E5E8DEE1"/>
    <w:rPr>
      <w:rFonts w:cs="Gautami"/>
    </w:rPr>
  </w:style>
  <w:style w:type="paragraph" w:customStyle="1" w:styleId="980CD6CEF44048A994392FB47F1B4297">
    <w:name w:val="980CD6CEF44048A994392FB47F1B4297"/>
    <w:rPr>
      <w:rFonts w:cs="Gautami"/>
    </w:rPr>
  </w:style>
  <w:style w:type="paragraph" w:customStyle="1" w:styleId="4F4C063DC2E44022BE3EE3C0C65C367F">
    <w:name w:val="4F4C063DC2E44022BE3EE3C0C65C367F"/>
    <w:rPr>
      <w:rFonts w:cs="Gautami"/>
    </w:rPr>
  </w:style>
  <w:style w:type="paragraph" w:customStyle="1" w:styleId="6E6CB0D4C51544A2B0266B5BCA727BAA">
    <w:name w:val="6E6CB0D4C51544A2B0266B5BCA727BAA"/>
    <w:rPr>
      <w:rFonts w:cs="Gautami"/>
    </w:rPr>
  </w:style>
  <w:style w:type="paragraph" w:customStyle="1" w:styleId="79FBDE2F33E74B26B3D28DDD359B290D">
    <w:name w:val="79FBDE2F33E74B26B3D28DDD359B290D"/>
    <w:rPr>
      <w:rFonts w:cs="Gautami"/>
    </w:rPr>
  </w:style>
  <w:style w:type="paragraph" w:customStyle="1" w:styleId="4C6AFDBF85204AD8819D022D4C55F7C2">
    <w:name w:val="4C6AFDBF85204AD8819D022D4C55F7C2"/>
    <w:rPr>
      <w:rFonts w:cs="Gautami"/>
    </w:rPr>
  </w:style>
  <w:style w:type="paragraph" w:customStyle="1" w:styleId="B53E1463E32A491286043A775ACAD4B2">
    <w:name w:val="B53E1463E32A491286043A775ACAD4B2"/>
    <w:rPr>
      <w:rFonts w:cs="Gautami"/>
    </w:rPr>
  </w:style>
  <w:style w:type="paragraph" w:customStyle="1" w:styleId="34F0A03943864B478901D993DF6BE7F3">
    <w:name w:val="34F0A03943864B478901D993DF6BE7F3"/>
    <w:rPr>
      <w:rFonts w:cs="Gautami"/>
    </w:rPr>
  </w:style>
  <w:style w:type="paragraph" w:customStyle="1" w:styleId="7ABA9CA9C6474AA7820ACF0516598FBE">
    <w:name w:val="7ABA9CA9C6474AA7820ACF0516598FBE"/>
    <w:rPr>
      <w:rFonts w:cs="Gautami"/>
    </w:rPr>
  </w:style>
  <w:style w:type="paragraph" w:customStyle="1" w:styleId="DECB735CC6FB44A3804BA9FCEB3F1A52">
    <w:name w:val="DECB735CC6FB44A3804BA9FCEB3F1A52"/>
    <w:rPr>
      <w:rFonts w:cs="Gautami"/>
    </w:rPr>
  </w:style>
  <w:style w:type="paragraph" w:customStyle="1" w:styleId="A34E8F44BEEB4685B2414CB8E11E34E1">
    <w:name w:val="A34E8F44BEEB4685B2414CB8E11E34E1"/>
    <w:rPr>
      <w:rFonts w:cs="Gautami"/>
    </w:rPr>
  </w:style>
  <w:style w:type="paragraph" w:customStyle="1" w:styleId="227E820C8F43482A9CFB194B08E42018">
    <w:name w:val="227E820C8F43482A9CFB194B08E42018"/>
    <w:rPr>
      <w:rFonts w:cs="Gautami"/>
    </w:rPr>
  </w:style>
  <w:style w:type="paragraph" w:customStyle="1" w:styleId="A33F726842FC448E8CAEDC6569B321D9">
    <w:name w:val="A33F726842FC448E8CAEDC6569B321D9"/>
    <w:rPr>
      <w:rFonts w:cs="Gautami"/>
    </w:rPr>
  </w:style>
  <w:style w:type="paragraph" w:customStyle="1" w:styleId="A9A9C45D6AA04CFFBA2CFB8D71C68782">
    <w:name w:val="A9A9C45D6AA04CFFBA2CFB8D71C68782"/>
    <w:rPr>
      <w:rFonts w:cs="Gautami"/>
    </w:rPr>
  </w:style>
  <w:style w:type="paragraph" w:customStyle="1" w:styleId="86710589C2224DB4941BBF2AA66919F0">
    <w:name w:val="86710589C2224DB4941BBF2AA66919F0"/>
    <w:rPr>
      <w:rFonts w:cs="Gautami"/>
    </w:rPr>
  </w:style>
  <w:style w:type="paragraph" w:customStyle="1" w:styleId="730E48B816FA45F98B0CAD033039FF83">
    <w:name w:val="730E48B816FA45F98B0CAD033039FF83"/>
    <w:rPr>
      <w:rFonts w:cs="Gautami"/>
    </w:rPr>
  </w:style>
  <w:style w:type="paragraph" w:customStyle="1" w:styleId="4BCA8794919D4F08A938DEBAD85C93AB">
    <w:name w:val="4BCA8794919D4F08A938DEBAD85C93AB"/>
    <w:rPr>
      <w:rFonts w:cs="Gautami"/>
    </w:rPr>
  </w:style>
  <w:style w:type="paragraph" w:customStyle="1" w:styleId="4C68DB4BDB794F4D9ACDFFD7BB3F5AEA">
    <w:name w:val="4C68DB4BDB794F4D9ACDFFD7BB3F5AEA"/>
    <w:rPr>
      <w:rFonts w:cs="Gautami"/>
    </w:rPr>
  </w:style>
  <w:style w:type="paragraph" w:customStyle="1" w:styleId="A7CFFA83F91F42B1B3B7DD6CD15921EA">
    <w:name w:val="A7CFFA83F91F42B1B3B7DD6CD15921EA"/>
    <w:rPr>
      <w:rFonts w:cs="Gautami"/>
    </w:rPr>
  </w:style>
  <w:style w:type="paragraph" w:customStyle="1" w:styleId="80B4C7D675524B808A53FD1E84B7BACE">
    <w:name w:val="80B4C7D675524B808A53FD1E84B7BACE"/>
    <w:rPr>
      <w:rFonts w:cs="Gautami"/>
    </w:rPr>
  </w:style>
  <w:style w:type="paragraph" w:customStyle="1" w:styleId="CBC180F7037E45E9AC92AB69DB43E557">
    <w:name w:val="CBC180F7037E45E9AC92AB69DB43E557"/>
    <w:rPr>
      <w:rFonts w:cs="Gautami"/>
    </w:rPr>
  </w:style>
  <w:style w:type="paragraph" w:customStyle="1" w:styleId="36E7C5C9F61149B1BDD9CF5BBE50B52C">
    <w:name w:val="36E7C5C9F61149B1BDD9CF5BBE50B52C"/>
    <w:rPr>
      <w:rFonts w:cs="Gautami"/>
    </w:rPr>
  </w:style>
  <w:style w:type="paragraph" w:customStyle="1" w:styleId="EBDD65BB610E4470AEC7079A13D757D1">
    <w:name w:val="EBDD65BB610E4470AEC7079A13D757D1"/>
    <w:rPr>
      <w:rFonts w:cs="Gautami"/>
    </w:rPr>
  </w:style>
  <w:style w:type="paragraph" w:customStyle="1" w:styleId="E792A48F07FD4886871302C2EB49C3DC">
    <w:name w:val="E792A48F07FD4886871302C2EB49C3DC"/>
    <w:rPr>
      <w:rFonts w:cs="Gautami"/>
    </w:rPr>
  </w:style>
  <w:style w:type="paragraph" w:customStyle="1" w:styleId="255DDE144F5A450F9C6F1E1285ECC26E">
    <w:name w:val="255DDE144F5A450F9C6F1E1285ECC26E"/>
    <w:rPr>
      <w:rFonts w:cs="Gautami"/>
    </w:rPr>
  </w:style>
  <w:style w:type="paragraph" w:customStyle="1" w:styleId="7071CBE6D94C499F92B4DB3D8355C7CD">
    <w:name w:val="7071CBE6D94C499F92B4DB3D8355C7CD"/>
    <w:rPr>
      <w:rFonts w:cs="Gautami"/>
    </w:rPr>
  </w:style>
  <w:style w:type="paragraph" w:customStyle="1" w:styleId="89FA7A2B5CA1437ABF5AFDA82ECA90C4">
    <w:name w:val="89FA7A2B5CA1437ABF5AFDA82ECA90C4"/>
    <w:rPr>
      <w:rFonts w:cs="Gautami"/>
    </w:rPr>
  </w:style>
  <w:style w:type="paragraph" w:customStyle="1" w:styleId="E584A989A64444ABB3DEF4F3285CF981">
    <w:name w:val="E584A989A64444ABB3DEF4F3285CF981"/>
    <w:rPr>
      <w:rFonts w:cs="Gautami"/>
    </w:rPr>
  </w:style>
  <w:style w:type="paragraph" w:customStyle="1" w:styleId="1FBFD4F3EA75478BBCDAE9BF59ADBFD8">
    <w:name w:val="1FBFD4F3EA75478BBCDAE9BF59ADBFD8"/>
    <w:rPr>
      <w:rFonts w:cs="Gautami"/>
    </w:rPr>
  </w:style>
  <w:style w:type="paragraph" w:customStyle="1" w:styleId="B7EE84C5161B412D88F12B56ED83EB29">
    <w:name w:val="B7EE84C5161B412D88F12B56ED83EB29"/>
    <w:rPr>
      <w:rFonts w:cs="Gautami"/>
    </w:rPr>
  </w:style>
  <w:style w:type="paragraph" w:customStyle="1" w:styleId="3E676DF0C86D48748646A7A16E34B36B">
    <w:name w:val="3E676DF0C86D48748646A7A16E34B36B"/>
    <w:rPr>
      <w:rFonts w:cs="Gautami"/>
    </w:rPr>
  </w:style>
  <w:style w:type="paragraph" w:customStyle="1" w:styleId="DB8141AD7BC341A297B7B0BE04086885">
    <w:name w:val="DB8141AD7BC341A297B7B0BE04086885"/>
    <w:rPr>
      <w:rFonts w:cs="Gautami"/>
    </w:rPr>
  </w:style>
  <w:style w:type="paragraph" w:customStyle="1" w:styleId="3423F89C55C248E58548B4EFC7053737">
    <w:name w:val="3423F89C55C248E58548B4EFC7053737"/>
    <w:rPr>
      <w:rFonts w:cs="Gautami"/>
    </w:rPr>
  </w:style>
  <w:style w:type="paragraph" w:customStyle="1" w:styleId="CA9C7AD70F8A44879FF78D0647C27908">
    <w:name w:val="CA9C7AD70F8A44879FF78D0647C27908"/>
    <w:rPr>
      <w:rFonts w:cs="Gautami"/>
    </w:rPr>
  </w:style>
  <w:style w:type="paragraph" w:customStyle="1" w:styleId="E827FBBFD14641F4B7C3A2D167450C5F">
    <w:name w:val="E827FBBFD14641F4B7C3A2D167450C5F"/>
    <w:rPr>
      <w:rFonts w:cs="Gautami"/>
    </w:rPr>
  </w:style>
  <w:style w:type="paragraph" w:customStyle="1" w:styleId="EDCB8E2E63334281BC5D493DB27C131E">
    <w:name w:val="EDCB8E2E63334281BC5D493DB27C131E"/>
    <w:rPr>
      <w:rFonts w:cs="Gautami"/>
    </w:rPr>
  </w:style>
  <w:style w:type="paragraph" w:customStyle="1" w:styleId="B58BA7559EC340228F435BE816046BDA">
    <w:name w:val="B58BA7559EC340228F435BE816046BDA"/>
    <w:rPr>
      <w:rFonts w:cs="Gautam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2019-06-06T06:40:00Z</dcterms:created>
  <dcterms:modified xsi:type="dcterms:W3CDTF">2019-06-07T08:47:00Z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